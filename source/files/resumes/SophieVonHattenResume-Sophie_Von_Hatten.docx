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6ED0" w14:textId="77777777" w:rsidR="00816216" w:rsidRDefault="0040493D" w:rsidP="00141A4C">
      <w:pPr>
        <w:pStyle w:val="Title"/>
      </w:pPr>
      <w:r>
        <w:t>Sophie Marie Von Hatten</w:t>
      </w:r>
    </w:p>
    <w:p w14:paraId="580729EE" w14:textId="77777777" w:rsidR="00141A4C" w:rsidRDefault="0040493D" w:rsidP="00141A4C">
      <w:r>
        <w:t>1040 W. Granville Avenue, Chicago, IL 60660</w:t>
      </w:r>
      <w:r w:rsidR="00141A4C">
        <w:t> | </w:t>
      </w:r>
      <w:r>
        <w:t>(618)-420-4541</w:t>
      </w:r>
      <w:r w:rsidR="00141A4C">
        <w:t> | </w:t>
      </w:r>
      <w:r>
        <w:t>vonhattensophie@gmail.com</w:t>
      </w:r>
    </w:p>
    <w:p w14:paraId="25E07FC8" w14:textId="77777777" w:rsidR="006270A9" w:rsidRDefault="00E24658" w:rsidP="00141A4C">
      <w:pPr>
        <w:pStyle w:val="Heading1"/>
      </w:pPr>
      <w:sdt>
        <w:sdtPr>
          <w:alias w:val="Objective:"/>
          <w:tag w:val="Objective:"/>
          <w:id w:val="-731932020"/>
          <w:placeholder>
            <w:docPart w:val="A1E3168CCA22490EA43D2A92BDF68EFF"/>
          </w:placeholder>
          <w:temporary/>
          <w:showingPlcHdr/>
          <w15:appearance w15:val="hidden"/>
        </w:sdtPr>
        <w:sdtEndPr/>
        <w:sdtContent>
          <w:r w:rsidR="009D5933">
            <w:t>Objective</w:t>
          </w:r>
        </w:sdtContent>
      </w:sdt>
    </w:p>
    <w:p w14:paraId="3092D9D9" w14:textId="0A298857" w:rsidR="006270A9" w:rsidRPr="0040493D" w:rsidRDefault="0040493D">
      <w:r w:rsidRPr="0040493D">
        <w:t xml:space="preserve">Hardworking and passionate software engineer looking </w:t>
      </w:r>
      <w:r w:rsidR="002770A8">
        <w:t xml:space="preserve">to further develop my </w:t>
      </w:r>
      <w:r w:rsidR="00154857">
        <w:t xml:space="preserve">scope of </w:t>
      </w:r>
      <w:r w:rsidR="002770A8">
        <w:t>skills in Loyola of Chicago’s MS in Software Engineering program.</w:t>
      </w:r>
    </w:p>
    <w:sdt>
      <w:sdtPr>
        <w:alias w:val="Education:"/>
        <w:tag w:val="Education:"/>
        <w:id w:val="807127995"/>
        <w:placeholder>
          <w:docPart w:val="FA30726E459740B68F3901F5A234FE85"/>
        </w:placeholder>
        <w:temporary/>
        <w:showingPlcHdr/>
        <w15:appearance w15:val="hidden"/>
      </w:sdtPr>
      <w:sdtEndPr/>
      <w:sdtContent>
        <w:p w14:paraId="0CBC2A89" w14:textId="77777777" w:rsidR="006270A9" w:rsidRDefault="009D5933">
          <w:pPr>
            <w:pStyle w:val="Heading1"/>
          </w:pPr>
          <w:r>
            <w:t>Education</w:t>
          </w:r>
        </w:p>
      </w:sdtContent>
    </w:sdt>
    <w:p w14:paraId="66C6F022" w14:textId="430D22F2" w:rsidR="00D35D30" w:rsidRDefault="00D35D30" w:rsidP="00D35D30">
      <w:pPr>
        <w:pStyle w:val="Heading2"/>
      </w:pPr>
      <w:r>
        <w:t>Master</w:t>
      </w:r>
      <w:r>
        <w:t>’s degree | expected graduation in may 202</w:t>
      </w:r>
      <w:r>
        <w:t>2</w:t>
      </w:r>
      <w:r>
        <w:t> | loyola university in chicago</w:t>
      </w:r>
    </w:p>
    <w:p w14:paraId="78F726AF" w14:textId="01D5C11C" w:rsidR="00D35D30" w:rsidRDefault="00D35D30" w:rsidP="00D35D30">
      <w:pPr>
        <w:pStyle w:val="ListBullet"/>
      </w:pPr>
      <w:r>
        <w:t>Subject</w:t>
      </w:r>
      <w:r>
        <w:t>: Software Engineering</w:t>
      </w:r>
    </w:p>
    <w:p w14:paraId="29B86EF0" w14:textId="11AD84B4" w:rsidR="006270A9" w:rsidRDefault="0040493D">
      <w:pPr>
        <w:pStyle w:val="Heading2"/>
      </w:pPr>
      <w:r>
        <w:t>bachelor’s degree</w:t>
      </w:r>
      <w:r w:rsidR="009D5933">
        <w:t> | </w:t>
      </w:r>
      <w:r>
        <w:t>expected graduation in may 2020</w:t>
      </w:r>
      <w:r w:rsidR="009D5933">
        <w:t> | </w:t>
      </w:r>
      <w:r>
        <w:t>loyola university in chicago</w:t>
      </w:r>
    </w:p>
    <w:p w14:paraId="2384A443" w14:textId="77777777" w:rsidR="006270A9" w:rsidRDefault="009D5933" w:rsidP="001B29CF">
      <w:pPr>
        <w:pStyle w:val="ListBullet"/>
      </w:pPr>
      <w:r>
        <w:t xml:space="preserve">Major: </w:t>
      </w:r>
      <w:r w:rsidR="0040493D">
        <w:t>Software Engineering</w:t>
      </w:r>
    </w:p>
    <w:p w14:paraId="329E6539" w14:textId="77777777" w:rsidR="006270A9" w:rsidRDefault="009D5933" w:rsidP="001B29CF">
      <w:pPr>
        <w:pStyle w:val="ListBullet"/>
      </w:pPr>
      <w:r>
        <w:t xml:space="preserve">Minor: </w:t>
      </w:r>
      <w:r w:rsidR="0040493D">
        <w:t>Mathematics</w:t>
      </w:r>
    </w:p>
    <w:p w14:paraId="27B638A8" w14:textId="77777777" w:rsidR="006270A9" w:rsidRDefault="0040493D" w:rsidP="0040493D">
      <w:pPr>
        <w:pStyle w:val="Heading2"/>
      </w:pPr>
      <w:r>
        <w:t>high school diploma</w:t>
      </w:r>
      <w:r w:rsidR="009D5933">
        <w:t> | </w:t>
      </w:r>
      <w:r>
        <w:t>may 2016</w:t>
      </w:r>
      <w:r w:rsidR="009D5933">
        <w:t> | </w:t>
      </w:r>
      <w:r>
        <w:t>belleville township high school-east</w:t>
      </w:r>
    </w:p>
    <w:sdt>
      <w:sdtPr>
        <w:alias w:val="Skills &amp; Abilities:"/>
        <w:tag w:val="Skills &amp; Abilities:"/>
        <w:id w:val="458624136"/>
        <w:placeholder>
          <w:docPart w:val="DD3615F68589491BA89477C71D55A4E3"/>
        </w:placeholder>
        <w:temporary/>
        <w:showingPlcHdr/>
        <w15:appearance w15:val="hidden"/>
      </w:sdtPr>
      <w:sdtEndPr/>
      <w:sdtContent>
        <w:p w14:paraId="14A84134" w14:textId="77777777" w:rsidR="006270A9" w:rsidRDefault="009D5933">
          <w:pPr>
            <w:pStyle w:val="Heading1"/>
          </w:pPr>
          <w:r>
            <w:t>Skills &amp; Abilities</w:t>
          </w:r>
        </w:p>
      </w:sdtContent>
    </w:sdt>
    <w:p w14:paraId="15DA2167" w14:textId="2817E61C" w:rsidR="006270A9" w:rsidRDefault="000C16D0">
      <w:pPr>
        <w:pStyle w:val="Heading2"/>
      </w:pPr>
      <w:r>
        <w:t>curiosity</w:t>
      </w:r>
      <w:r w:rsidR="004918E6">
        <w:t>, Communication, Teamwork</w:t>
      </w:r>
    </w:p>
    <w:p w14:paraId="2DA46449" w14:textId="77777777" w:rsidR="004918E6" w:rsidRDefault="004918E6">
      <w:pPr>
        <w:pStyle w:val="Heading2"/>
      </w:pPr>
    </w:p>
    <w:p w14:paraId="6D058616" w14:textId="37E37FA3" w:rsidR="006270A9" w:rsidRDefault="00277E8B">
      <w:pPr>
        <w:pStyle w:val="Heading2"/>
      </w:pPr>
      <w:r>
        <w:t>coding language experience</w:t>
      </w:r>
    </w:p>
    <w:p w14:paraId="07F5F0D5" w14:textId="3F2236CB" w:rsidR="006270A9" w:rsidRDefault="00277E8B">
      <w:pPr>
        <w:pStyle w:val="ListBullet"/>
      </w:pPr>
      <w:r>
        <w:t>Primarily experienced in Java</w:t>
      </w:r>
      <w:r w:rsidR="00D35D30">
        <w:t xml:space="preserve"> and </w:t>
      </w:r>
      <w:proofErr w:type="spellStart"/>
      <w:r w:rsidR="00D35D30">
        <w:t>Javascript</w:t>
      </w:r>
      <w:proofErr w:type="spellEnd"/>
    </w:p>
    <w:p w14:paraId="216733CD" w14:textId="30968E36" w:rsidR="0026389E" w:rsidRDefault="00B92F95">
      <w:pPr>
        <w:pStyle w:val="ListBullet"/>
      </w:pPr>
      <w:r>
        <w:t>Strong e</w:t>
      </w:r>
      <w:r w:rsidR="0026389E">
        <w:t xml:space="preserve">xperience with React.js, HTML5, </w:t>
      </w:r>
      <w:r w:rsidR="00363197">
        <w:t xml:space="preserve">and </w:t>
      </w:r>
      <w:r w:rsidR="0026389E">
        <w:t>CSS</w:t>
      </w:r>
      <w:r w:rsidR="00363197">
        <w:t>.</w:t>
      </w:r>
    </w:p>
    <w:p w14:paraId="704052E1" w14:textId="216AC347" w:rsidR="007C0F17" w:rsidRDefault="007C0F17">
      <w:pPr>
        <w:pStyle w:val="ListBullet"/>
      </w:pPr>
      <w:r>
        <w:t>Basic experience in Python</w:t>
      </w:r>
      <w:r w:rsidR="00363197">
        <w:t xml:space="preserve"> and React</w:t>
      </w:r>
      <w:r w:rsidR="008E1945">
        <w:t xml:space="preserve"> </w:t>
      </w:r>
      <w:r w:rsidR="00363197">
        <w:t>Native.</w:t>
      </w:r>
    </w:p>
    <w:p w14:paraId="0124D228" w14:textId="7B5CAAF6" w:rsidR="00277E8B" w:rsidRDefault="00277E8B">
      <w:pPr>
        <w:pStyle w:val="ListBullet"/>
      </w:pPr>
      <w:r>
        <w:t xml:space="preserve">Have gained experience in coding on various platforms: </w:t>
      </w:r>
      <w:proofErr w:type="spellStart"/>
      <w:r>
        <w:t>BlueJ</w:t>
      </w:r>
      <w:proofErr w:type="spellEnd"/>
      <w:r>
        <w:t>, Atom, Android Studios</w:t>
      </w:r>
      <w:r w:rsidR="00AE0B38">
        <w:t>, Eclipse, IntelliJ IDEA</w:t>
      </w:r>
      <w:r w:rsidR="00363197">
        <w:t>, and Visual Studio Code.</w:t>
      </w:r>
    </w:p>
    <w:p w14:paraId="49CD7F46" w14:textId="26C0F22A" w:rsidR="00AE0B38" w:rsidRDefault="00AE0B38">
      <w:pPr>
        <w:pStyle w:val="ListBullet"/>
      </w:pPr>
      <w:r>
        <w:t>Proficient in Git</w:t>
      </w:r>
      <w:r w:rsidR="00B92F95">
        <w:t>.</w:t>
      </w:r>
    </w:p>
    <w:p w14:paraId="7C9EF389" w14:textId="00290630" w:rsidR="006270A9" w:rsidRDefault="004918E6">
      <w:pPr>
        <w:pStyle w:val="Heading1"/>
      </w:pPr>
      <w:r>
        <w:t>Work Experience</w:t>
      </w:r>
    </w:p>
    <w:p w14:paraId="49BFEE5A" w14:textId="0264FE7F" w:rsidR="00D35D30" w:rsidRDefault="00D35D30" w:rsidP="00D35D30">
      <w:pPr>
        <w:pStyle w:val="Heading2"/>
      </w:pPr>
      <w:r>
        <w:t>Front-end software engineer</w:t>
      </w:r>
      <w:r>
        <w:t> | </w:t>
      </w:r>
      <w:r>
        <w:t>elevator media</w:t>
      </w:r>
      <w:r>
        <w:t> | </w:t>
      </w:r>
      <w:r>
        <w:t>july 2020 - Present</w:t>
      </w:r>
    </w:p>
    <w:p w14:paraId="6327C052" w14:textId="03A78825" w:rsidR="00D35D30" w:rsidRPr="00B65C26" w:rsidRDefault="00D35D30" w:rsidP="00D35D30">
      <w:pPr>
        <w:pStyle w:val="ListBullet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bdr w:val="none" w:sz="0" w:space="0" w:color="auto" w:frame="1"/>
          <w:lang w:eastAsia="en-US"/>
        </w:rPr>
        <w:t>Duties include the design and development of new/existing features and components for the main website and admin application.</w:t>
      </w:r>
    </w:p>
    <w:p w14:paraId="40DF189C" w14:textId="77777777" w:rsidR="00D35D30" w:rsidRDefault="00D35D30">
      <w:pPr>
        <w:pStyle w:val="Heading1"/>
      </w:pPr>
    </w:p>
    <w:p w14:paraId="6DDE0C4D" w14:textId="6A4D8996" w:rsidR="00CA045C" w:rsidRDefault="0026389E" w:rsidP="00CA045C">
      <w:pPr>
        <w:pStyle w:val="Heading2"/>
      </w:pPr>
      <w:r>
        <w:t>Full-Stack Development intern</w:t>
      </w:r>
      <w:r w:rsidR="00CA045C">
        <w:t> | </w:t>
      </w:r>
      <w:r>
        <w:t>AXLRY, LLC</w:t>
      </w:r>
      <w:r w:rsidR="00CA045C">
        <w:t> | </w:t>
      </w:r>
      <w:r>
        <w:t>January-May 2019</w:t>
      </w:r>
    </w:p>
    <w:p w14:paraId="54DDDCC1" w14:textId="1A1B5DC3" w:rsidR="001B29CF" w:rsidRPr="00D35D30" w:rsidRDefault="00B65C26" w:rsidP="00D35D30">
      <w:pPr>
        <w:pStyle w:val="ListBullet"/>
        <w:rPr>
          <w:rFonts w:ascii="Times New Roman" w:hAnsi="Times New Roman" w:cs="Times New Roman"/>
          <w:sz w:val="24"/>
          <w:szCs w:val="24"/>
          <w:lang w:eastAsia="en-US"/>
        </w:rPr>
      </w:pPr>
      <w:r w:rsidRPr="00B65C26">
        <w:rPr>
          <w:bdr w:val="none" w:sz="0" w:space="0" w:color="auto" w:frame="1"/>
          <w:lang w:eastAsia="en-US"/>
        </w:rPr>
        <w:t>duties included, but were not limited to, designing,</w:t>
      </w:r>
      <w:r>
        <w:rPr>
          <w:bdr w:val="none" w:sz="0" w:space="0" w:color="auto" w:frame="1"/>
          <w:lang w:eastAsia="en-US"/>
        </w:rPr>
        <w:t xml:space="preserve"> </w:t>
      </w:r>
      <w:r w:rsidRPr="00B65C26">
        <w:rPr>
          <w:bdr w:val="none" w:sz="0" w:space="0" w:color="auto" w:frame="1"/>
          <w:lang w:eastAsia="en-US"/>
        </w:rPr>
        <w:t xml:space="preserve">execution, and testing of UI components and screens using methodologies grounded in </w:t>
      </w:r>
      <w:proofErr w:type="gramStart"/>
      <w:r w:rsidRPr="00B65C26">
        <w:rPr>
          <w:bdr w:val="none" w:sz="0" w:space="0" w:color="auto" w:frame="1"/>
          <w:lang w:eastAsia="en-US"/>
        </w:rPr>
        <w:t>HCI(</w:t>
      </w:r>
      <w:proofErr w:type="gramEnd"/>
      <w:r w:rsidRPr="00B65C26">
        <w:rPr>
          <w:bdr w:val="none" w:sz="0" w:space="0" w:color="auto" w:frame="1"/>
          <w:lang w:eastAsia="en-US"/>
        </w:rPr>
        <w:t>Human-Computer Interaction) and case-studies. Said UI components and screens were done</w:t>
      </w:r>
      <w:r>
        <w:rPr>
          <w:bdr w:val="none" w:sz="0" w:space="0" w:color="auto" w:frame="1"/>
          <w:lang w:eastAsia="en-US"/>
        </w:rPr>
        <w:t xml:space="preserve"> </w:t>
      </w:r>
      <w:r w:rsidRPr="00B65C26">
        <w:rPr>
          <w:bdr w:val="none" w:sz="0" w:space="0" w:color="auto" w:frame="1"/>
          <w:lang w:eastAsia="en-US"/>
        </w:rPr>
        <w:t>for the AXLRY website, as well as their new-in-development admin web-application called</w:t>
      </w:r>
      <w:r>
        <w:rPr>
          <w:bdr w:val="none" w:sz="0" w:space="0" w:color="auto" w:frame="1"/>
          <w:lang w:eastAsia="en-US"/>
        </w:rPr>
        <w:t xml:space="preserve"> </w:t>
      </w:r>
      <w:r w:rsidRPr="00B65C26">
        <w:rPr>
          <w:bdr w:val="none" w:sz="0" w:space="0" w:color="auto" w:frame="1"/>
          <w:lang w:eastAsia="en-US"/>
        </w:rPr>
        <w:t>Efflux.</w:t>
      </w:r>
    </w:p>
    <w:sectPr w:rsidR="001B29CF" w:rsidRPr="00D35D30" w:rsidSect="00617B26">
      <w:footerReference w:type="default" r:id="rId8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ACCAE4" w14:textId="77777777" w:rsidR="00E24658" w:rsidRDefault="00E24658">
      <w:pPr>
        <w:spacing w:after="0"/>
      </w:pPr>
      <w:r>
        <w:separator/>
      </w:r>
    </w:p>
  </w:endnote>
  <w:endnote w:type="continuationSeparator" w:id="0">
    <w:p w14:paraId="503BBDDE" w14:textId="77777777" w:rsidR="00E24658" w:rsidRDefault="00E2465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464F15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385B70" w14:textId="77777777" w:rsidR="00E24658" w:rsidRDefault="00E24658">
      <w:pPr>
        <w:spacing w:after="0"/>
      </w:pPr>
      <w:r>
        <w:separator/>
      </w:r>
    </w:p>
  </w:footnote>
  <w:footnote w:type="continuationSeparator" w:id="0">
    <w:p w14:paraId="3402DB53" w14:textId="77777777" w:rsidR="00E24658" w:rsidRDefault="00E2465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E24C3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19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6"/>
  </w:num>
  <w:num w:numId="16">
    <w:abstractNumId w:val="12"/>
  </w:num>
  <w:num w:numId="17">
    <w:abstractNumId w:val="15"/>
  </w:num>
  <w:num w:numId="18">
    <w:abstractNumId w:val="10"/>
  </w:num>
  <w:num w:numId="19">
    <w:abstractNumId w:val="19"/>
  </w:num>
  <w:num w:numId="20">
    <w:abstractNumId w:val="17"/>
  </w:num>
  <w:num w:numId="21">
    <w:abstractNumId w:val="11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93D"/>
    <w:rsid w:val="000063BF"/>
    <w:rsid w:val="00057A9E"/>
    <w:rsid w:val="00060DB6"/>
    <w:rsid w:val="000621C0"/>
    <w:rsid w:val="00076E38"/>
    <w:rsid w:val="000A4F59"/>
    <w:rsid w:val="000C16D0"/>
    <w:rsid w:val="000E7D0E"/>
    <w:rsid w:val="00141A4C"/>
    <w:rsid w:val="00154857"/>
    <w:rsid w:val="001B29CF"/>
    <w:rsid w:val="001D0D5B"/>
    <w:rsid w:val="00225FA6"/>
    <w:rsid w:val="002345C5"/>
    <w:rsid w:val="0026389E"/>
    <w:rsid w:val="002770A8"/>
    <w:rsid w:val="00277E8B"/>
    <w:rsid w:val="0028220F"/>
    <w:rsid w:val="002E1AF6"/>
    <w:rsid w:val="002F461F"/>
    <w:rsid w:val="00356C14"/>
    <w:rsid w:val="00363197"/>
    <w:rsid w:val="00386F24"/>
    <w:rsid w:val="003A511C"/>
    <w:rsid w:val="003E2C52"/>
    <w:rsid w:val="0040493D"/>
    <w:rsid w:val="004467B3"/>
    <w:rsid w:val="004918E6"/>
    <w:rsid w:val="00496E0E"/>
    <w:rsid w:val="004A31CF"/>
    <w:rsid w:val="004C64F1"/>
    <w:rsid w:val="005115D7"/>
    <w:rsid w:val="005574C3"/>
    <w:rsid w:val="00572A2C"/>
    <w:rsid w:val="00575218"/>
    <w:rsid w:val="005C5630"/>
    <w:rsid w:val="005F0A17"/>
    <w:rsid w:val="00617B26"/>
    <w:rsid w:val="006270A9"/>
    <w:rsid w:val="00675956"/>
    <w:rsid w:val="00681034"/>
    <w:rsid w:val="006A177E"/>
    <w:rsid w:val="00737A06"/>
    <w:rsid w:val="007816BF"/>
    <w:rsid w:val="0078601F"/>
    <w:rsid w:val="007A2DF5"/>
    <w:rsid w:val="007C0F17"/>
    <w:rsid w:val="00816216"/>
    <w:rsid w:val="008676BA"/>
    <w:rsid w:val="0087734B"/>
    <w:rsid w:val="00893556"/>
    <w:rsid w:val="008C46A5"/>
    <w:rsid w:val="008E1945"/>
    <w:rsid w:val="00940D8F"/>
    <w:rsid w:val="009C726A"/>
    <w:rsid w:val="009D5933"/>
    <w:rsid w:val="00A3048A"/>
    <w:rsid w:val="00A43282"/>
    <w:rsid w:val="00AE0B38"/>
    <w:rsid w:val="00B02473"/>
    <w:rsid w:val="00B30893"/>
    <w:rsid w:val="00B65C26"/>
    <w:rsid w:val="00B92F95"/>
    <w:rsid w:val="00BB78A4"/>
    <w:rsid w:val="00BD3A24"/>
    <w:rsid w:val="00BD768D"/>
    <w:rsid w:val="00BE1DD8"/>
    <w:rsid w:val="00BE6360"/>
    <w:rsid w:val="00BF2F28"/>
    <w:rsid w:val="00C1759D"/>
    <w:rsid w:val="00C61F8E"/>
    <w:rsid w:val="00C65F3B"/>
    <w:rsid w:val="00C86218"/>
    <w:rsid w:val="00CA045C"/>
    <w:rsid w:val="00D00B9A"/>
    <w:rsid w:val="00D35D30"/>
    <w:rsid w:val="00D43E8B"/>
    <w:rsid w:val="00D743DB"/>
    <w:rsid w:val="00E24658"/>
    <w:rsid w:val="00E50E11"/>
    <w:rsid w:val="00E64902"/>
    <w:rsid w:val="00E83E4B"/>
    <w:rsid w:val="00F6625A"/>
    <w:rsid w:val="00FA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535C7"/>
  <w15:chartTrackingRefBased/>
  <w15:docId w15:val="{B7BF280D-F565-4FEA-8FF7-3BE2BA1A4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NormalWeb">
    <w:name w:val="Normal (Web)"/>
    <w:basedOn w:val="Normal"/>
    <w:uiPriority w:val="99"/>
    <w:semiHidden/>
    <w:unhideWhenUsed/>
    <w:rsid w:val="002E1AF6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lt-line-clampline">
    <w:name w:val="lt-line-clamp__line"/>
    <w:basedOn w:val="DefaultParagraphFont"/>
    <w:rsid w:val="00B65C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phie\AppData\Roaming\Microsoft\Templates\Resume%20(color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1E3168CCA22490EA43D2A92BDF68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A1BC-915D-498C-AC61-AC168844526C}"/>
      </w:docPartPr>
      <w:docPartBody>
        <w:p w:rsidR="004B029D" w:rsidRDefault="00E736B2">
          <w:pPr>
            <w:pStyle w:val="A1E3168CCA22490EA43D2A92BDF68EFF"/>
          </w:pPr>
          <w:r>
            <w:t>Objective</w:t>
          </w:r>
        </w:p>
      </w:docPartBody>
    </w:docPart>
    <w:docPart>
      <w:docPartPr>
        <w:name w:val="FA30726E459740B68F3901F5A234F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41B03E-75D3-4054-9884-9BB56F712227}"/>
      </w:docPartPr>
      <w:docPartBody>
        <w:p w:rsidR="004B029D" w:rsidRDefault="00E736B2">
          <w:pPr>
            <w:pStyle w:val="FA30726E459740B68F3901F5A234FE85"/>
          </w:pPr>
          <w:r>
            <w:t>Education</w:t>
          </w:r>
        </w:p>
      </w:docPartBody>
    </w:docPart>
    <w:docPart>
      <w:docPartPr>
        <w:name w:val="DD3615F68589491BA89477C71D55A4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FEECF-D994-4C11-AABD-F5CC4B391E4C}"/>
      </w:docPartPr>
      <w:docPartBody>
        <w:p w:rsidR="004B029D" w:rsidRDefault="00E736B2">
          <w:pPr>
            <w:pStyle w:val="DD3615F68589491BA89477C71D55A4E3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HGMinchoB">
    <w:altName w:val="Yu Mincho Demibold"/>
    <w:panose1 w:val="020B0604020202020204"/>
    <w:charset w:val="80"/>
    <w:family w:val="roman"/>
    <w:notTrueType/>
    <w:pitch w:val="default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6B2"/>
    <w:rsid w:val="000558C8"/>
    <w:rsid w:val="0022736D"/>
    <w:rsid w:val="00414A4D"/>
    <w:rsid w:val="004B029D"/>
    <w:rsid w:val="0054595E"/>
    <w:rsid w:val="00567407"/>
    <w:rsid w:val="006F11D3"/>
    <w:rsid w:val="007A6122"/>
    <w:rsid w:val="009449A4"/>
    <w:rsid w:val="009C4E44"/>
    <w:rsid w:val="00A03AC0"/>
    <w:rsid w:val="00A54377"/>
    <w:rsid w:val="00B21173"/>
    <w:rsid w:val="00BB45AE"/>
    <w:rsid w:val="00C90BDC"/>
    <w:rsid w:val="00CF2426"/>
    <w:rsid w:val="00E736B2"/>
    <w:rsid w:val="00EF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E3168CCA22490EA43D2A92BDF68EFF">
    <w:name w:val="A1E3168CCA22490EA43D2A92BDF68EFF"/>
  </w:style>
  <w:style w:type="paragraph" w:customStyle="1" w:styleId="FA30726E459740B68F3901F5A234FE85">
    <w:name w:val="FA30726E459740B68F3901F5A234FE85"/>
  </w:style>
  <w:style w:type="paragraph" w:customStyle="1" w:styleId="DD3615F68589491BA89477C71D55A4E3">
    <w:name w:val="DD3615F68589491BA89477C71D55A4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CF11E-F0E5-F74F-AC8F-ACB2F608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C:\Users\Sophie\AppData\Roaming\Microsoft\Templates\Resume (color).dotx</Template>
  <TotalTime>58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Sophie Von Hatten</dc:creator>
  <cp:keywords/>
  <cp:lastModifiedBy>Von Hatten, Sophie</cp:lastModifiedBy>
  <cp:revision>37</cp:revision>
  <dcterms:created xsi:type="dcterms:W3CDTF">2019-07-30T02:52:00Z</dcterms:created>
  <dcterms:modified xsi:type="dcterms:W3CDTF">2020-11-11T02:10:00Z</dcterms:modified>
  <cp:version/>
</cp:coreProperties>
</file>